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15" w:rsidRDefault="0010503B" w:rsidP="00B45715">
      <w:r>
        <w:t>Task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7"/>
        <w:gridCol w:w="3022"/>
        <w:gridCol w:w="2991"/>
      </w:tblGrid>
      <w:tr w:rsidR="00E55B1B" w:rsidTr="00E55B1B">
        <w:tc>
          <w:tcPr>
            <w:tcW w:w="4777" w:type="dxa"/>
          </w:tcPr>
          <w:p w:rsidR="00E55B1B" w:rsidRPr="00E55B1B" w:rsidRDefault="00E55B1B" w:rsidP="00C129D1">
            <w:pPr>
              <w:rPr>
                <w:rFonts w:cstheme="minorHAnsi"/>
              </w:rPr>
            </w:pPr>
            <w:r w:rsidRPr="00E55B1B">
              <w:rPr>
                <w:rFonts w:cstheme="minorHAnsi"/>
              </w:rPr>
              <w:t>Test Case</w:t>
            </w:r>
          </w:p>
        </w:tc>
        <w:tc>
          <w:tcPr>
            <w:tcW w:w="3022" w:type="dxa"/>
          </w:tcPr>
          <w:p w:rsidR="00E55B1B" w:rsidRDefault="00E55B1B" w:rsidP="00B45715">
            <w:r>
              <w:t>Output</w:t>
            </w:r>
          </w:p>
        </w:tc>
        <w:tc>
          <w:tcPr>
            <w:tcW w:w="2991" w:type="dxa"/>
          </w:tcPr>
          <w:p w:rsidR="00E55B1B" w:rsidRDefault="00E55B1B" w:rsidP="00B45715">
            <w:r>
              <w:t>Tested?</w:t>
            </w:r>
          </w:p>
        </w:tc>
      </w:tr>
      <w:tr w:rsidR="00C129D1" w:rsidTr="00E55B1B">
        <w:tc>
          <w:tcPr>
            <w:tcW w:w="4777" w:type="dxa"/>
          </w:tcPr>
          <w:p w:rsidR="00C129D1" w:rsidRPr="00C129D1" w:rsidRDefault="00C129D1" w:rsidP="00C129D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29D1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C129D1">
              <w:rPr>
                <w:rFonts w:ascii="Courier New" w:hAnsi="Courier New" w:cs="Courier New"/>
                <w:sz w:val="20"/>
                <w:szCs w:val="20"/>
              </w:rPr>
              <w:t xml:space="preserve"> s = new </w:t>
            </w:r>
            <w:proofErr w:type="spellStart"/>
            <w:r w:rsidRPr="00C129D1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C129D1">
              <w:rPr>
                <w:rFonts w:ascii="Courier New" w:hAnsi="Courier New" w:cs="Courier New"/>
                <w:sz w:val="20"/>
                <w:szCs w:val="20"/>
              </w:rPr>
              <w:t>("R", "Orange Inc.", "C2", "10/22/2003", 7);</w:t>
            </w:r>
          </w:p>
          <w:p w:rsidR="00C129D1" w:rsidRPr="00C129D1" w:rsidRDefault="00C129D1" w:rsidP="00C129D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29D1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C129D1">
              <w:rPr>
                <w:rFonts w:ascii="Courier New" w:hAnsi="Courier New" w:cs="Courier New"/>
                <w:sz w:val="20"/>
                <w:szCs w:val="20"/>
              </w:rPr>
              <w:t xml:space="preserve"> s1 = new </w:t>
            </w:r>
            <w:proofErr w:type="spellStart"/>
            <w:r w:rsidRPr="00C129D1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C129D1">
              <w:rPr>
                <w:rFonts w:ascii="Courier New" w:hAnsi="Courier New" w:cs="Courier New"/>
                <w:sz w:val="20"/>
                <w:szCs w:val="20"/>
              </w:rPr>
              <w:t>("R", "Orange Inc.", "C2", "10/22/2004", 7);</w:t>
            </w:r>
          </w:p>
          <w:p w:rsidR="00C129D1" w:rsidRPr="00C129D1" w:rsidRDefault="00C129D1" w:rsidP="00C129D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29D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12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129D1">
              <w:rPr>
                <w:rFonts w:ascii="Courier New" w:hAnsi="Courier New" w:cs="Courier New"/>
                <w:sz w:val="20"/>
                <w:szCs w:val="20"/>
              </w:rPr>
              <w:t>s.compareDate</w:t>
            </w:r>
            <w:proofErr w:type="spellEnd"/>
            <w:r w:rsidRPr="00C129D1">
              <w:rPr>
                <w:rFonts w:ascii="Courier New" w:hAnsi="Courier New" w:cs="Courier New"/>
                <w:sz w:val="20"/>
                <w:szCs w:val="20"/>
              </w:rPr>
              <w:t>(s1));</w:t>
            </w:r>
          </w:p>
          <w:p w:rsidR="00C129D1" w:rsidRDefault="00C129D1" w:rsidP="00B45715"/>
        </w:tc>
        <w:tc>
          <w:tcPr>
            <w:tcW w:w="3022" w:type="dxa"/>
          </w:tcPr>
          <w:p w:rsidR="00C129D1" w:rsidRDefault="00C129D1" w:rsidP="00B45715">
            <w:r>
              <w:t>-1</w:t>
            </w:r>
          </w:p>
        </w:tc>
        <w:tc>
          <w:tcPr>
            <w:tcW w:w="2991" w:type="dxa"/>
          </w:tcPr>
          <w:p w:rsidR="00C129D1" w:rsidRDefault="00C129D1" w:rsidP="00B45715">
            <w:r>
              <w:t>Yes</w:t>
            </w:r>
          </w:p>
        </w:tc>
      </w:tr>
      <w:tr w:rsidR="00C129D1" w:rsidTr="00E55B1B">
        <w:tc>
          <w:tcPr>
            <w:tcW w:w="4777" w:type="dxa"/>
          </w:tcPr>
          <w:p w:rsidR="0010503B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 xml:space="preserve"> s = new 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("R", "Orange Inc.", "C2", "9/22/2004", 7);</w:t>
            </w:r>
          </w:p>
          <w:p w:rsidR="0010503B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 xml:space="preserve"> s1 = new 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("R", "Orange Inc.", "C2", "10/22/2004", 7, 30,"12/8/2003");</w:t>
            </w:r>
          </w:p>
          <w:p w:rsidR="00C129D1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s.compareDate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(s1));</w:t>
            </w:r>
          </w:p>
        </w:tc>
        <w:tc>
          <w:tcPr>
            <w:tcW w:w="3022" w:type="dxa"/>
          </w:tcPr>
          <w:p w:rsidR="00C129D1" w:rsidRDefault="0010503B" w:rsidP="00B45715">
            <w:r>
              <w:t>-1</w:t>
            </w:r>
          </w:p>
        </w:tc>
        <w:tc>
          <w:tcPr>
            <w:tcW w:w="2991" w:type="dxa"/>
          </w:tcPr>
          <w:p w:rsidR="00C129D1" w:rsidRDefault="0010503B" w:rsidP="00B45715">
            <w:r>
              <w:t>Yes</w:t>
            </w:r>
          </w:p>
        </w:tc>
      </w:tr>
      <w:tr w:rsidR="00C129D1" w:rsidTr="00E55B1B">
        <w:tc>
          <w:tcPr>
            <w:tcW w:w="4777" w:type="dxa"/>
          </w:tcPr>
          <w:p w:rsidR="0010503B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 xml:space="preserve"> s = new 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("R", "Orange Inc.", "C2", "9/22/2004", 7);</w:t>
            </w:r>
          </w:p>
          <w:p w:rsidR="0010503B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 xml:space="preserve"> s1 = new 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("R", "Orange Inc.", "C2"</w:t>
            </w:r>
            <w:r>
              <w:rPr>
                <w:rFonts w:ascii="Courier New" w:hAnsi="Courier New" w:cs="Courier New"/>
                <w:sz w:val="20"/>
                <w:szCs w:val="20"/>
              </w:rPr>
              <w:t>, "10/22/2001", 7, 30,"12/8/2003</w:t>
            </w:r>
            <w:r w:rsidRPr="0010503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C129D1" w:rsidRDefault="0010503B" w:rsidP="0010503B"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s.compareDate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(s1));</w:t>
            </w:r>
          </w:p>
        </w:tc>
        <w:tc>
          <w:tcPr>
            <w:tcW w:w="3022" w:type="dxa"/>
          </w:tcPr>
          <w:p w:rsidR="00C129D1" w:rsidRDefault="0010503B" w:rsidP="00B45715">
            <w:r>
              <w:t>1</w:t>
            </w:r>
          </w:p>
        </w:tc>
        <w:tc>
          <w:tcPr>
            <w:tcW w:w="2991" w:type="dxa"/>
          </w:tcPr>
          <w:p w:rsidR="00C129D1" w:rsidRDefault="0010503B" w:rsidP="00B45715">
            <w:r>
              <w:t>Yes</w:t>
            </w:r>
          </w:p>
        </w:tc>
      </w:tr>
      <w:tr w:rsidR="00C129D1" w:rsidTr="00E55B1B">
        <w:tc>
          <w:tcPr>
            <w:tcW w:w="4777" w:type="dxa"/>
          </w:tcPr>
          <w:p w:rsidR="0010503B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 xml:space="preserve"> s = new 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("R", "Orange Inc.", "C2", "9/22/2004", 7);</w:t>
            </w:r>
          </w:p>
          <w:p w:rsidR="0010503B" w:rsidRPr="0010503B" w:rsidRDefault="0010503B" w:rsidP="0010503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 xml:space="preserve"> s1 = new 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("R", "Orange Inc.", "C2"</w:t>
            </w:r>
            <w:r>
              <w:rPr>
                <w:rFonts w:ascii="Courier New" w:hAnsi="Courier New" w:cs="Courier New"/>
                <w:sz w:val="20"/>
                <w:szCs w:val="20"/>
              </w:rPr>
              <w:t>, "9/22/2004", 7, 30,"12/8/2003</w:t>
            </w:r>
            <w:r w:rsidRPr="0010503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C129D1" w:rsidRDefault="0010503B" w:rsidP="0010503B"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503B">
              <w:rPr>
                <w:rFonts w:ascii="Courier New" w:hAnsi="Courier New" w:cs="Courier New"/>
                <w:sz w:val="20"/>
                <w:szCs w:val="20"/>
              </w:rPr>
              <w:t>s.compareDate</w:t>
            </w:r>
            <w:proofErr w:type="spellEnd"/>
            <w:r w:rsidRPr="0010503B">
              <w:rPr>
                <w:rFonts w:ascii="Courier New" w:hAnsi="Courier New" w:cs="Courier New"/>
                <w:sz w:val="20"/>
                <w:szCs w:val="20"/>
              </w:rPr>
              <w:t>(s1));</w:t>
            </w:r>
          </w:p>
        </w:tc>
        <w:tc>
          <w:tcPr>
            <w:tcW w:w="3022" w:type="dxa"/>
          </w:tcPr>
          <w:p w:rsidR="00C129D1" w:rsidRDefault="0010503B" w:rsidP="00B45715">
            <w:r>
              <w:t>0</w:t>
            </w:r>
          </w:p>
        </w:tc>
        <w:tc>
          <w:tcPr>
            <w:tcW w:w="2991" w:type="dxa"/>
          </w:tcPr>
          <w:p w:rsidR="00C129D1" w:rsidRDefault="0010503B" w:rsidP="00B45715">
            <w:r>
              <w:t xml:space="preserve">Yes </w:t>
            </w:r>
          </w:p>
        </w:tc>
      </w:tr>
      <w:tr w:rsidR="0010503B" w:rsidTr="00E55B1B">
        <w:tc>
          <w:tcPr>
            <w:tcW w:w="4777" w:type="dxa"/>
          </w:tcPr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 xml:space="preserve"> s = new </w:t>
            </w: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SupplyOrder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>("R", "Orange Inc.", "C2", "9/22/2004", 7);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s1 = new </w:t>
            </w: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RepeatedOrder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>("R", "Orange Inc.", "C2", "</w:t>
            </w:r>
            <w:r>
              <w:rPr>
                <w:rFonts w:ascii="Courier New" w:hAnsi="Courier New" w:cs="Courier New"/>
                <w:sz w:val="20"/>
                <w:szCs w:val="20"/>
              </w:rPr>
              <w:t>9/22/2004", 7, 30,"12/8/2003");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s.toString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10503B" w:rsidRPr="0010503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>(s1.toString());</w:t>
            </w:r>
          </w:p>
        </w:tc>
        <w:tc>
          <w:tcPr>
            <w:tcW w:w="3022" w:type="dxa"/>
          </w:tcPr>
          <w:p w:rsidR="00E55B1B" w:rsidRDefault="00E55B1B" w:rsidP="00E55B1B">
            <w:r>
              <w:t>Order ID: 0</w:t>
            </w:r>
          </w:p>
          <w:p w:rsidR="00E55B1B" w:rsidRDefault="00E55B1B" w:rsidP="00E55B1B">
            <w:r>
              <w:t>Type: R</w:t>
            </w:r>
          </w:p>
          <w:p w:rsidR="00E55B1B" w:rsidRDefault="00E55B1B" w:rsidP="00E55B1B">
            <w:r>
              <w:t>Customer ID: Orange Inc.</w:t>
            </w:r>
          </w:p>
          <w:p w:rsidR="00E55B1B" w:rsidRDefault="00E55B1B" w:rsidP="00E55B1B">
            <w:r>
              <w:t>Product ID: C2</w:t>
            </w:r>
          </w:p>
          <w:p w:rsidR="00E55B1B" w:rsidRDefault="00E55B1B" w:rsidP="00E55B1B">
            <w:r>
              <w:t>Date: 9/22/2004</w:t>
            </w:r>
          </w:p>
          <w:p w:rsidR="00E55B1B" w:rsidRDefault="00E55B1B" w:rsidP="00E55B1B">
            <w:r>
              <w:t>Amount: 7</w:t>
            </w:r>
          </w:p>
          <w:p w:rsidR="00E55B1B" w:rsidRDefault="00E55B1B" w:rsidP="00E55B1B"/>
          <w:p w:rsidR="00E55B1B" w:rsidRDefault="00E55B1B" w:rsidP="00E55B1B">
            <w:r>
              <w:t>Order ID: 1</w:t>
            </w:r>
          </w:p>
          <w:p w:rsidR="00E55B1B" w:rsidRDefault="00E55B1B" w:rsidP="00E55B1B">
            <w:r>
              <w:t>Type: R</w:t>
            </w:r>
          </w:p>
          <w:p w:rsidR="00E55B1B" w:rsidRDefault="00E55B1B" w:rsidP="00E55B1B">
            <w:r>
              <w:t>Customer ID: Orange Inc.</w:t>
            </w:r>
          </w:p>
          <w:p w:rsidR="00E55B1B" w:rsidRDefault="00E55B1B" w:rsidP="00E55B1B">
            <w:r>
              <w:t>Product ID: C2</w:t>
            </w:r>
          </w:p>
          <w:p w:rsidR="00E55B1B" w:rsidRDefault="00E55B1B" w:rsidP="00E55B1B">
            <w:r>
              <w:t>Date: 9/22/2004</w:t>
            </w:r>
          </w:p>
          <w:p w:rsidR="00E55B1B" w:rsidRDefault="00E55B1B" w:rsidP="00E55B1B">
            <w:r>
              <w:t>Amount: 7</w:t>
            </w:r>
          </w:p>
          <w:p w:rsidR="00E55B1B" w:rsidRDefault="00E55B1B" w:rsidP="00E55B1B">
            <w:r>
              <w:t>Period: 30</w:t>
            </w:r>
          </w:p>
          <w:p w:rsidR="0010503B" w:rsidRDefault="00E55B1B" w:rsidP="00E55B1B">
            <w:r>
              <w:t>End Date: 12/8/2003</w:t>
            </w:r>
          </w:p>
        </w:tc>
        <w:tc>
          <w:tcPr>
            <w:tcW w:w="2991" w:type="dxa"/>
          </w:tcPr>
          <w:p w:rsidR="0010503B" w:rsidRDefault="00E55B1B" w:rsidP="00B45715">
            <w:r>
              <w:t>Yes</w:t>
            </w:r>
          </w:p>
        </w:tc>
      </w:tr>
    </w:tbl>
    <w:p w:rsidR="00E55B1B" w:rsidRDefault="00E55B1B" w:rsidP="00B45715"/>
    <w:p w:rsidR="00E55B1B" w:rsidRDefault="00E55B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0"/>
        <w:gridCol w:w="4177"/>
        <w:gridCol w:w="3043"/>
      </w:tblGrid>
      <w:tr w:rsidR="00E55B1B" w:rsidTr="00E55B1B">
        <w:tc>
          <w:tcPr>
            <w:tcW w:w="3596" w:type="dxa"/>
          </w:tcPr>
          <w:p w:rsidR="00E55B1B" w:rsidRDefault="00E55B1B" w:rsidP="00B45715">
            <w:r>
              <w:lastRenderedPageBreak/>
              <w:t>Test Case</w:t>
            </w:r>
          </w:p>
        </w:tc>
        <w:tc>
          <w:tcPr>
            <w:tcW w:w="3597" w:type="dxa"/>
          </w:tcPr>
          <w:p w:rsidR="00E55B1B" w:rsidRDefault="00E55B1B" w:rsidP="00B45715">
            <w:r>
              <w:t>Output</w:t>
            </w:r>
          </w:p>
        </w:tc>
        <w:tc>
          <w:tcPr>
            <w:tcW w:w="3597" w:type="dxa"/>
          </w:tcPr>
          <w:p w:rsidR="00E55B1B" w:rsidRDefault="00E55B1B" w:rsidP="00B45715">
            <w:r>
              <w:t>Tested?</w:t>
            </w:r>
          </w:p>
        </w:tc>
      </w:tr>
      <w:tr w:rsidR="00E55B1B" w:rsidTr="00E55B1B">
        <w:tc>
          <w:tcPr>
            <w:tcW w:w="3596" w:type="dxa"/>
          </w:tcPr>
          <w:p w:rsidR="00E55B1B" w:rsidRDefault="00E55B1B" w:rsidP="00B45715">
            <w:r>
              <w:t>“A” , then</w:t>
            </w:r>
          </w:p>
          <w:p w:rsidR="00E55B1B" w:rsidRDefault="00E55B1B" w:rsidP="00B45715">
            <w:r>
              <w:t>“</w:t>
            </w:r>
            <w:proofErr w:type="spellStart"/>
            <w:r w:rsidRPr="00E55B1B">
              <w:t>R,Orange</w:t>
            </w:r>
            <w:proofErr w:type="spellEnd"/>
            <w:r w:rsidRPr="00E55B1B">
              <w:t xml:space="preserve"> Inc.,C2,10/22/2003,7,30,12/8/2003</w:t>
            </w:r>
            <w:r>
              <w:t>”</w:t>
            </w:r>
          </w:p>
        </w:tc>
        <w:tc>
          <w:tcPr>
            <w:tcW w:w="3597" w:type="dxa"/>
          </w:tcPr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Type order: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5B1B">
              <w:rPr>
                <w:rFonts w:ascii="Courier New" w:hAnsi="Courier New" w:cs="Courier New"/>
                <w:sz w:val="20"/>
                <w:szCs w:val="20"/>
              </w:rPr>
              <w:t>R,Orange</w:t>
            </w:r>
            <w:proofErr w:type="spellEnd"/>
            <w:r w:rsidRPr="00E55B1B">
              <w:rPr>
                <w:rFonts w:ascii="Courier New" w:hAnsi="Courier New" w:cs="Courier New"/>
                <w:sz w:val="20"/>
                <w:szCs w:val="20"/>
              </w:rPr>
              <w:t xml:space="preserve"> Inc.,C2,10/22/2003,7,30,12/8/2003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Added Order: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Order ID: 1008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Type: R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Customer ID: Orange Inc.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Product ID: C2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Date: 10/22/2003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Amount: 7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Period: 30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5B1B">
              <w:rPr>
                <w:rFonts w:ascii="Courier New" w:hAnsi="Courier New" w:cs="Courier New"/>
                <w:sz w:val="20"/>
                <w:szCs w:val="20"/>
              </w:rPr>
              <w:t>End Date: 12/8/2003</w:t>
            </w:r>
          </w:p>
          <w:p w:rsidR="00E55B1B" w:rsidRPr="00E55B1B" w:rsidRDefault="00E55B1B" w:rsidP="00E55B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55B1B" w:rsidRDefault="00E55B1B" w:rsidP="00E55B1B">
            <w:r w:rsidRPr="00E55B1B">
              <w:rPr>
                <w:rFonts w:ascii="Courier New" w:hAnsi="Courier New" w:cs="Courier New"/>
                <w:sz w:val="20"/>
                <w:szCs w:val="20"/>
              </w:rPr>
              <w:t>Current Size: 1007</w:t>
            </w:r>
          </w:p>
        </w:tc>
        <w:tc>
          <w:tcPr>
            <w:tcW w:w="3597" w:type="dxa"/>
          </w:tcPr>
          <w:p w:rsidR="00D13BD2" w:rsidRDefault="00D13BD2" w:rsidP="00B45715">
            <w:r>
              <w:t>Yes</w:t>
            </w:r>
          </w:p>
          <w:p w:rsidR="00E55B1B" w:rsidRPr="00D13BD2" w:rsidRDefault="00E55B1B" w:rsidP="00D13BD2">
            <w:pPr>
              <w:jc w:val="center"/>
            </w:pPr>
          </w:p>
        </w:tc>
      </w:tr>
      <w:tr w:rsidR="00E55B1B" w:rsidTr="00E55B1B">
        <w:tc>
          <w:tcPr>
            <w:tcW w:w="3596" w:type="dxa"/>
          </w:tcPr>
          <w:p w:rsidR="00E55B1B" w:rsidRDefault="00D13BD2" w:rsidP="00B45715">
            <w:r>
              <w:t>“D” then “1002”</w:t>
            </w:r>
          </w:p>
        </w:tc>
        <w:tc>
          <w:tcPr>
            <w:tcW w:w="3597" w:type="dxa"/>
          </w:tcPr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Type Order ID: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1002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Removed: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Order ID: 1002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Type: R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Customer ID: Giggle Industries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Product ID: C2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Date: 3/13/2005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Amount: 7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Period: 1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End Date: 3/27/2005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55B1B" w:rsidRDefault="00D13BD2" w:rsidP="00D13BD2">
            <w:r w:rsidRPr="00D13BD2">
              <w:rPr>
                <w:rFonts w:ascii="Courier New" w:hAnsi="Courier New" w:cs="Courier New"/>
                <w:sz w:val="20"/>
                <w:szCs w:val="20"/>
              </w:rPr>
              <w:t>New List Size: 1006</w:t>
            </w:r>
          </w:p>
        </w:tc>
        <w:tc>
          <w:tcPr>
            <w:tcW w:w="3597" w:type="dxa"/>
          </w:tcPr>
          <w:p w:rsidR="00E55B1B" w:rsidRDefault="00D13BD2" w:rsidP="00B45715">
            <w:r>
              <w:t>Yes</w:t>
            </w:r>
          </w:p>
        </w:tc>
      </w:tr>
      <w:tr w:rsidR="00E55B1B" w:rsidTr="00E55B1B">
        <w:tc>
          <w:tcPr>
            <w:tcW w:w="3596" w:type="dxa"/>
          </w:tcPr>
          <w:p w:rsidR="00E55B1B" w:rsidRDefault="00D13BD2" w:rsidP="00B45715">
            <w:r>
              <w:t>“L” then “Orange Inc.”</w:t>
            </w:r>
          </w:p>
        </w:tc>
        <w:tc>
          <w:tcPr>
            <w:tcW w:w="3597" w:type="dxa"/>
          </w:tcPr>
          <w:p w:rsid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. . . 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Order ID: 709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Type: O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Customer ID: Orange Inc.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Product ID: A2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Date: 10/21/2009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Amount: 4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Order ID: 452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Type: O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Customer ID: Orange Inc.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Product ID: A2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Date: 11/13/2009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Amount: 6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Order ID: 695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Type: R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Customer ID: Orange Inc.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Product ID: A2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Date: 11/21/2009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Amount: 3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Period: 30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End Date: 12/27/2009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Order ID: 279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Type: R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Customer ID: Orange Inc.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Product ID: A2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Date: 12/3/2009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Amount: 9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Period: 30</w:t>
            </w:r>
          </w:p>
          <w:p w:rsidR="00E55B1B" w:rsidRDefault="00D13BD2" w:rsidP="00D13BD2">
            <w:r w:rsidRPr="00D13BD2">
              <w:rPr>
                <w:rFonts w:ascii="Courier New" w:hAnsi="Courier New" w:cs="Courier New"/>
                <w:sz w:val="20"/>
                <w:szCs w:val="20"/>
              </w:rPr>
              <w:t>End Date: 12/29/2009</w:t>
            </w:r>
          </w:p>
        </w:tc>
        <w:tc>
          <w:tcPr>
            <w:tcW w:w="3597" w:type="dxa"/>
          </w:tcPr>
          <w:p w:rsidR="00E55B1B" w:rsidRDefault="00D13BD2" w:rsidP="00B45715">
            <w:r>
              <w:t>Yes, the list was sorted in increasing date order</w:t>
            </w:r>
          </w:p>
        </w:tc>
      </w:tr>
      <w:tr w:rsidR="00E55B1B" w:rsidTr="00E55B1B">
        <w:tc>
          <w:tcPr>
            <w:tcW w:w="3596" w:type="dxa"/>
          </w:tcPr>
          <w:p w:rsidR="00E55B1B" w:rsidRDefault="00D13BD2" w:rsidP="00B45715">
            <w:r>
              <w:lastRenderedPageBreak/>
              <w:t>“Q”</w:t>
            </w:r>
          </w:p>
        </w:tc>
        <w:tc>
          <w:tcPr>
            <w:tcW w:w="3597" w:type="dxa"/>
          </w:tcPr>
          <w:p w:rsidR="00E55B1B" w:rsidRPr="00D13BD2" w:rsidRDefault="00D13BD2" w:rsidP="00B4571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BD2">
              <w:rPr>
                <w:rFonts w:ascii="Courier New" w:hAnsi="Courier New" w:cs="Courier New"/>
                <w:sz w:val="20"/>
                <w:szCs w:val="20"/>
              </w:rPr>
              <w:t>Quitting Program</w:t>
            </w:r>
          </w:p>
          <w:p w:rsidR="00D13BD2" w:rsidRPr="00D13BD2" w:rsidRDefault="00D13BD2" w:rsidP="00D13BD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13BD2" w:rsidRDefault="00D13BD2" w:rsidP="00D13BD2">
            <w:r w:rsidRPr="00D13BD2">
              <w:rPr>
                <w:rFonts w:ascii="Courier New" w:hAnsi="Courier New" w:cs="Courier New"/>
                <w:sz w:val="20"/>
                <w:szCs w:val="20"/>
              </w:rPr>
              <w:t>C:\HW4&gt;</w:t>
            </w:r>
          </w:p>
        </w:tc>
        <w:tc>
          <w:tcPr>
            <w:tcW w:w="3597" w:type="dxa"/>
          </w:tcPr>
          <w:p w:rsidR="00E55B1B" w:rsidRDefault="00D13BD2" w:rsidP="00B45715">
            <w:r>
              <w:t>Yes</w:t>
            </w:r>
          </w:p>
        </w:tc>
      </w:tr>
    </w:tbl>
    <w:p w:rsidR="00B45715" w:rsidRDefault="00B45715" w:rsidP="00B45715"/>
    <w:p w:rsidR="00D13BD2" w:rsidRDefault="00D13BD2" w:rsidP="00B45715">
      <w:r>
        <w:t>Part A UML Diagram:</w:t>
      </w:r>
    </w:p>
    <w:p w:rsidR="00D13BD2" w:rsidRDefault="00D13BD2" w:rsidP="00B45715">
      <w:bookmarkStart w:id="0" w:name="_GoBack"/>
      <w:r w:rsidRPr="00D13BD2">
        <w:rPr>
          <w:noProof/>
          <w:lang w:val="es-419" w:eastAsia="es-419"/>
        </w:rPr>
        <w:drawing>
          <wp:inline distT="0" distB="0" distL="0" distR="0">
            <wp:extent cx="6696075" cy="6877050"/>
            <wp:effectExtent l="0" t="0" r="9525" b="0"/>
            <wp:docPr id="2" name="Picture 2" descr="C:\Users\Pete\Documents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\Documents\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3BD2" w:rsidSect="00C129D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BD"/>
    <w:rsid w:val="0010503B"/>
    <w:rsid w:val="006732D4"/>
    <w:rsid w:val="00683964"/>
    <w:rsid w:val="009B38BD"/>
    <w:rsid w:val="00B45715"/>
    <w:rsid w:val="00C129D1"/>
    <w:rsid w:val="00D13BD2"/>
    <w:rsid w:val="00E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C87E-B06A-48B1-9B95-65CB3BDF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C1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\Desktop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136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Microsoft account</cp:lastModifiedBy>
  <cp:revision>1</cp:revision>
  <dcterms:created xsi:type="dcterms:W3CDTF">2018-10-18T20:58:00Z</dcterms:created>
  <dcterms:modified xsi:type="dcterms:W3CDTF">2018-10-18T23:14:00Z</dcterms:modified>
</cp:coreProperties>
</file>