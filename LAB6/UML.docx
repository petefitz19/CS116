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205" w:rsidRDefault="00DE6205">
      <w:r w:rsidRPr="00DE6205">
        <w:rPr>
          <w:noProof/>
          <w:lang w:val="es-419" w:eastAsia="es-419"/>
        </w:rPr>
        <w:drawing>
          <wp:inline distT="0" distB="0" distL="0" distR="0">
            <wp:extent cx="9234170" cy="4257675"/>
            <wp:effectExtent l="0" t="0" r="5080" b="9525"/>
            <wp:docPr id="1" name="Picture 1" descr="F:\CS\UML La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S\UML Lab 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012" cy="427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C4" w:rsidRPr="00DE6205" w:rsidRDefault="00DE6205" w:rsidP="00DE6205">
      <w:pPr>
        <w:tabs>
          <w:tab w:val="left" w:pos="8400"/>
        </w:tabs>
      </w:pPr>
      <w:r>
        <w:tab/>
      </w:r>
      <w:bookmarkStart w:id="0" w:name="_GoBack"/>
      <w:bookmarkEnd w:id="0"/>
    </w:p>
    <w:sectPr w:rsidR="001F40C4" w:rsidRPr="00DE6205" w:rsidSect="00DE6205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05"/>
    <w:rsid w:val="001F40C4"/>
    <w:rsid w:val="00D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C701C-650A-405D-9325-89B87947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\Desktop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Microsoft account</cp:lastModifiedBy>
  <cp:revision>1</cp:revision>
  <dcterms:created xsi:type="dcterms:W3CDTF">2018-10-19T19:02:00Z</dcterms:created>
  <dcterms:modified xsi:type="dcterms:W3CDTF">2018-10-19T19:05:00Z</dcterms:modified>
</cp:coreProperties>
</file>